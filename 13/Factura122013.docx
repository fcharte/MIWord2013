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BA" w:rsidRPr="00E61B1F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BankGothic Md BT" w:hAnsi="BankGothic Md BT"/>
          <w:b/>
          <w:sz w:val="52"/>
          <w:szCs w:val="52"/>
        </w:rPr>
      </w:pPr>
      <w:r w:rsidRPr="003C49D3">
        <w:rPr>
          <w:rFonts w:asciiTheme="majorHAnsi" w:hAnsiTheme="majorHAnsi"/>
          <w:b/>
          <w:sz w:val="52"/>
          <w:szCs w:val="52"/>
        </w:rPr>
        <w:t>Literatura</w:t>
      </w:r>
      <w:r w:rsidRPr="00E61B1F">
        <w:rPr>
          <w:rFonts w:ascii="BankGothic Md BT" w:hAnsi="BankGothic Md BT"/>
          <w:b/>
          <w:sz w:val="52"/>
          <w:szCs w:val="52"/>
        </w:rPr>
        <w:t xml:space="preserve"> de hoy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El Olivar, s/n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23080 Jaén</w:t>
      </w: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 w:rsidRPr="00E61B1F">
        <w:rPr>
          <w:rFonts w:ascii="ZapfEllipt BT" w:hAnsi="ZapfEllipt BT"/>
          <w:b/>
          <w:sz w:val="28"/>
          <w:szCs w:val="28"/>
        </w:rPr>
        <w:t>Datos del colaborador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Nombre: </w:t>
      </w:r>
      <w:sdt>
        <w:sdtPr>
          <w:rPr>
            <w:rFonts w:ascii="ZapfEllipt BT" w:hAnsi="ZapfEllipt BT"/>
          </w:rPr>
          <w:id w:val="1104648986"/>
          <w:lock w:val="contentLocked"/>
          <w:placeholder>
            <w:docPart w:val="DefaultPlaceholder_22675703"/>
          </w:placeholder>
          <w:group/>
        </w:sdtPr>
        <w:sdtEndPr>
          <w:rPr>
            <w:rStyle w:val="Textoennegrita"/>
            <w:rFonts w:ascii="Times New Roman" w:hAnsi="Times New Roman"/>
            <w:b/>
            <w:bCs/>
          </w:rPr>
        </w:sdtEndPr>
        <w:sdtContent>
          <w:sdt>
            <w:sdtPr>
              <w:rPr>
                <w:rStyle w:val="Textoennegrita"/>
              </w:rPr>
              <w:id w:val="1104648931"/>
              <w:placeholder>
                <w:docPart w:val="CFF8002D87604713B7C4F538AAD262DF"/>
              </w:placeholder>
              <w:text/>
            </w:sdtPr>
            <w:sdtEndPr>
              <w:rPr>
                <w:rStyle w:val="Textoennegrita"/>
              </w:rPr>
            </w:sdtEndPr>
            <w:sdtContent>
              <w:r w:rsidR="00825D91">
                <w:rPr>
                  <w:rStyle w:val="Textoennegrita"/>
                  <w:b w:val="0"/>
                </w:rPr>
                <w:t>Francisco Charte Ojeda</w:t>
              </w:r>
            </w:sdtContent>
          </w:sdt>
        </w:sdtContent>
      </w:sdt>
      <w:r>
        <w:rPr>
          <w:rFonts w:ascii="ZapfEllipt BT" w:hAnsi="ZapfEllipt BT"/>
        </w:rPr>
        <w:tab/>
        <w:t xml:space="preserve">Teléfono: </w:t>
      </w:r>
      <w:bookmarkStart w:id="0" w:name="Texto2"/>
      <w:sdt>
        <w:sdtPr>
          <w:rPr>
            <w:rFonts w:ascii="ZapfEllipt BT" w:hAnsi="ZapfEllipt BT"/>
          </w:rPr>
          <w:id w:val="1104648984"/>
          <w:lock w:val="contentLocked"/>
          <w:placeholder>
            <w:docPart w:val="DefaultPlaceholder_22675703"/>
          </w:placeholder>
          <w:group/>
        </w:sdtPr>
        <w:sdtEndPr/>
        <w:sdtContent>
          <w:r w:rsidR="002152FA">
            <w:rPr>
              <w:rFonts w:ascii="ZapfEllipt BT" w:hAnsi="ZapfEllipt BT"/>
            </w:rPr>
            <w:fldChar w:fldCharType="begin">
              <w:ffData>
                <w:name w:val="Texto2"/>
                <w:enabled/>
                <w:calcOnExit w:val="0"/>
                <w:helpText w:type="text" w:val="Escriba su número de teléfono"/>
                <w:statusText w:type="text" w:val="Escriba su número de teléfono"/>
                <w:textInput>
                  <w:type w:val="number"/>
                  <w:maxLength w:val="11"/>
                </w:textInput>
              </w:ffData>
            </w:fldChar>
          </w:r>
          <w:r w:rsidR="00F011E8">
            <w:rPr>
              <w:rFonts w:ascii="ZapfEllipt BT" w:hAnsi="ZapfEllipt BT"/>
            </w:rPr>
            <w:instrText xml:space="preserve"> FORMTEXT </w:instrText>
          </w:r>
          <w:r w:rsidR="002152FA">
            <w:rPr>
              <w:rFonts w:ascii="ZapfEllipt BT" w:hAnsi="ZapfEllipt BT"/>
            </w:rPr>
          </w:r>
          <w:r w:rsidR="002152FA">
            <w:rPr>
              <w:rFonts w:ascii="ZapfEllipt BT" w:hAnsi="ZapfEllipt BT"/>
            </w:rPr>
            <w:fldChar w:fldCharType="separate"/>
          </w:r>
          <w:bookmarkStart w:id="1" w:name="_GoBack"/>
          <w:r w:rsidR="00825D91">
            <w:rPr>
              <w:rFonts w:ascii="ZapfEllipt BT" w:hAnsi="ZapfEllipt BT"/>
              <w:noProof/>
            </w:rPr>
            <w:t>743-284-382</w:t>
          </w:r>
          <w:bookmarkEnd w:id="1"/>
          <w:r w:rsidR="002152FA">
            <w:rPr>
              <w:rFonts w:ascii="ZapfEllipt BT" w:hAnsi="ZapfEllipt BT"/>
            </w:rPr>
            <w:fldChar w:fldCharType="end"/>
          </w:r>
          <w:bookmarkEnd w:id="0"/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c/c transferencia: </w:t>
      </w:r>
      <w:bookmarkStart w:id="2" w:name="Texto3"/>
      <w:sdt>
        <w:sdtPr>
          <w:rPr>
            <w:rFonts w:ascii="ZapfEllipt BT" w:hAnsi="ZapfEllipt BT"/>
          </w:rPr>
          <w:id w:val="1104648987"/>
          <w:lock w:val="contentLocked"/>
          <w:placeholder>
            <w:docPart w:val="DefaultPlaceholder_22675703"/>
          </w:placeholder>
          <w:group/>
        </w:sdtPr>
        <w:sdtEndPr/>
        <w:sdtContent>
          <w:r w:rsidR="002152FA">
            <w:rPr>
              <w:rFonts w:ascii="ZapfEllipt BT" w:hAnsi="ZapfEllipt BT"/>
            </w:rPr>
            <w:fldChar w:fldCharType="begin">
              <w:ffData>
                <w:name w:val="Texto3"/>
                <w:enabled/>
                <w:calcOnExit w:val="0"/>
                <w:helpText w:type="text" w:val="Introduzca los 20 dígitos de la C/C"/>
                <w:statusText w:type="text" w:val="Introduzca los 20 dígitos de la C/C"/>
                <w:textInput>
                  <w:type w:val="number"/>
                  <w:default w:val="2032 12 4212"/>
                  <w:maxLength w:val="23"/>
                </w:textInput>
              </w:ffData>
            </w:fldChar>
          </w:r>
          <w:r w:rsidR="00924E7A">
            <w:rPr>
              <w:rFonts w:ascii="ZapfEllipt BT" w:hAnsi="ZapfEllipt BT"/>
            </w:rPr>
            <w:instrText xml:space="preserve"> FORMTEXT </w:instrText>
          </w:r>
          <w:r w:rsidR="002152FA">
            <w:rPr>
              <w:rFonts w:ascii="ZapfEllipt BT" w:hAnsi="ZapfEllipt BT"/>
            </w:rPr>
          </w:r>
          <w:r w:rsidR="002152FA">
            <w:rPr>
              <w:rFonts w:ascii="ZapfEllipt BT" w:hAnsi="ZapfEllipt BT"/>
            </w:rPr>
            <w:fldChar w:fldCharType="separate"/>
          </w:r>
          <w:r w:rsidR="003A386F">
            <w:rPr>
              <w:rFonts w:ascii="ZapfEllipt BT" w:hAnsi="ZapfEllipt BT"/>
              <w:noProof/>
            </w:rPr>
            <w:t>2032  4212</w:t>
          </w:r>
          <w:r w:rsidR="00825D91">
            <w:rPr>
              <w:rFonts w:ascii="ZapfEllipt BT" w:hAnsi="ZapfEllipt BT"/>
              <w:noProof/>
            </w:rPr>
            <w:t xml:space="preserve"> 12 458484382</w:t>
          </w:r>
          <w:r w:rsidR="002152FA">
            <w:rPr>
              <w:rFonts w:ascii="ZapfEllipt BT" w:hAnsi="ZapfEllipt BT"/>
            </w:rPr>
            <w:fldChar w:fldCharType="end"/>
          </w:r>
          <w:bookmarkEnd w:id="2"/>
        </w:sdtContent>
      </w:sdt>
      <w:r>
        <w:rPr>
          <w:rFonts w:ascii="ZapfEllipt BT" w:hAnsi="ZapfEllipt BT"/>
        </w:rPr>
        <w:tab/>
        <w:t xml:space="preserve">e-mail: </w:t>
      </w:r>
      <w:bookmarkStart w:id="3" w:name="Texto4"/>
      <w:sdt>
        <w:sdtPr>
          <w:rPr>
            <w:rFonts w:ascii="ZapfEllipt BT" w:hAnsi="ZapfEllipt BT"/>
          </w:rPr>
          <w:id w:val="1104648988"/>
          <w:lock w:val="contentLocked"/>
          <w:placeholder>
            <w:docPart w:val="DefaultPlaceholder_22675703"/>
          </w:placeholder>
          <w:group/>
        </w:sdtPr>
        <w:sdtEndPr/>
        <w:sdtContent>
          <w:r w:rsidR="002152FA" w:rsidRPr="00924E7A">
            <w:rPr>
              <w:rFonts w:ascii="ZapfEllipt BT" w:hAnsi="ZapfEllipt BT"/>
            </w:rPr>
            <w:fldChar w:fldCharType="begin">
              <w:ffData>
                <w:name w:val="Texto4"/>
                <w:enabled/>
                <w:calcOnExit w:val="0"/>
                <w:helpText w:type="text" w:val="Escriba su dirección de correo electrónico"/>
                <w:statusText w:type="text" w:val="Escriba su dirección de correo electrónico"/>
                <w:textInput>
                  <w:default w:val="usuario@domi.nio"/>
                </w:textInput>
              </w:ffData>
            </w:fldChar>
          </w:r>
          <w:r w:rsidR="00924E7A" w:rsidRPr="00924E7A">
            <w:rPr>
              <w:rFonts w:ascii="ZapfEllipt BT" w:hAnsi="ZapfEllipt BT"/>
            </w:rPr>
            <w:instrText xml:space="preserve"> FORMTEXT </w:instrText>
          </w:r>
          <w:r w:rsidR="002152FA" w:rsidRPr="00924E7A">
            <w:rPr>
              <w:rFonts w:ascii="ZapfEllipt BT" w:hAnsi="ZapfEllipt BT"/>
            </w:rPr>
          </w:r>
          <w:r w:rsidR="002152FA" w:rsidRPr="00924E7A">
            <w:rPr>
              <w:rFonts w:ascii="ZapfEllipt BT" w:hAnsi="ZapfEllipt BT"/>
            </w:rPr>
            <w:fldChar w:fldCharType="separate"/>
          </w:r>
          <w:r w:rsidR="00825D91">
            <w:rPr>
              <w:rFonts w:ascii="ZapfEllipt BT" w:hAnsi="ZapfEllipt BT"/>
              <w:noProof/>
            </w:rPr>
            <w:t>correo@servidor.com</w:t>
          </w:r>
          <w:r w:rsidR="002152FA" w:rsidRPr="00924E7A">
            <w:rPr>
              <w:rFonts w:ascii="ZapfEllipt BT" w:hAnsi="ZapfEllipt BT"/>
            </w:rPr>
            <w:fldChar w:fldCharType="end"/>
          </w:r>
          <w:bookmarkEnd w:id="3"/>
        </w:sdtContent>
      </w:sdt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de la colaboración</w:t>
      </w: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>Cabecera:</w:t>
      </w:r>
      <w:r w:rsidR="00374AC7">
        <w:rPr>
          <w:rFonts w:ascii="ZapfEllipt BT" w:hAnsi="ZapfEllipt BT"/>
        </w:rPr>
        <w:t xml:space="preserve"> </w:t>
      </w:r>
      <w:sdt>
        <w:sdtPr>
          <w:rPr>
            <w:rFonts w:ascii="ZapfEllipt BT" w:hAnsi="ZapfEllipt BT"/>
          </w:rPr>
          <w:id w:val="1104648990"/>
          <w:lock w:val="contentLocked"/>
          <w:placeholder>
            <w:docPart w:val="DefaultPlaceholder_22675703"/>
          </w:placeholder>
          <w:group/>
        </w:sdtPr>
        <w:sdtEndPr/>
        <w:sdtContent>
          <w:sdt>
            <w:sdtPr>
              <w:rPr>
                <w:rFonts w:ascii="ZapfEllipt BT" w:hAnsi="ZapfEllipt BT"/>
              </w:rPr>
              <w:id w:val="1104648977"/>
              <w:placeholder>
                <w:docPart w:val="38324DEA7DC34AACA0586F9BFF1BFD97"/>
              </w:placeholder>
              <w:dropDownList>
                <w:listItem w:value="Elija un elemento."/>
                <w:listItem w:displayText="Clásicos de hoy" w:value="Clásicos de hoy"/>
                <w:listItem w:displayText="Críticas de hoy" w:value="Críticas de hoy"/>
                <w:listItem w:displayText="Novela de hoy" w:value="Novela de hoy"/>
              </w:dropDownList>
            </w:sdtPr>
            <w:sdtEndPr/>
            <w:sdtContent>
              <w:r w:rsidR="00825D91">
                <w:rPr>
                  <w:rFonts w:ascii="ZapfEllipt BT" w:hAnsi="ZapfEllipt BT"/>
                </w:rPr>
                <w:t>Críticas de hoy</w:t>
              </w:r>
            </w:sdtContent>
          </w:sdt>
        </w:sdtContent>
      </w:sdt>
      <w:r>
        <w:rPr>
          <w:rFonts w:ascii="ZapfEllipt BT" w:hAnsi="ZapfEllipt BT"/>
        </w:rPr>
        <w:tab/>
        <w:t xml:space="preserve">Fecha: </w:t>
      </w:r>
      <w:sdt>
        <w:sdtPr>
          <w:rPr>
            <w:rFonts w:ascii="ZapfEllipt BT" w:hAnsi="ZapfEllipt BT"/>
          </w:rPr>
          <w:id w:val="1104648936"/>
          <w:placeholder>
            <w:docPart w:val="AC7C8748A7C0415AAF318552E9405078"/>
          </w:placeholder>
          <w:date w:fullDate="2013-03-31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90514B">
            <w:rPr>
              <w:rFonts w:ascii="ZapfEllipt BT" w:hAnsi="ZapfEllipt BT"/>
            </w:rPr>
            <w:t>31/03/2013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Título artículo: </w:t>
      </w:r>
      <w:sdt>
        <w:sdtPr>
          <w:rPr>
            <w:rFonts w:ascii="ZapfEllipt BT" w:hAnsi="ZapfEllipt BT"/>
          </w:rPr>
          <w:id w:val="1104648933"/>
          <w:placeholder>
            <w:docPart w:val="9A4D05DF7E3A47FDBA2CFA8F8BABFED6"/>
          </w:placeholder>
          <w:text/>
        </w:sdtPr>
        <w:sdtEndPr/>
        <w:sdtContent>
          <w:r w:rsidR="00825D91">
            <w:rPr>
              <w:rFonts w:ascii="ZapfEllipt BT" w:hAnsi="ZapfEllipt BT"/>
            </w:rPr>
            <w:t>Ciencia ficción, un género en declive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Número de páginas: </w:t>
      </w:r>
      <w:bookmarkStart w:id="4" w:name="Texto7"/>
      <w:r w:rsidR="002152FA">
        <w:rPr>
          <w:rFonts w:ascii="ZapfEllipt BT" w:hAnsi="ZapfEllipt BT"/>
        </w:rPr>
        <w:fldChar w:fldCharType="begin">
          <w:ffData>
            <w:name w:val="Texto7"/>
            <w:enabled/>
            <w:calcOnExit w:val="0"/>
            <w:textInput>
              <w:type w:val="number"/>
              <w:maxLength w:val="2"/>
            </w:textInput>
          </w:ffData>
        </w:fldChar>
      </w:r>
      <w:r w:rsidR="00401401">
        <w:rPr>
          <w:rFonts w:ascii="ZapfEllipt BT" w:hAnsi="ZapfEllipt BT"/>
        </w:rPr>
        <w:instrText xml:space="preserve"> FORMTEXT </w:instrText>
      </w:r>
      <w:r w:rsidR="002152FA">
        <w:rPr>
          <w:rFonts w:ascii="ZapfEllipt BT" w:hAnsi="ZapfEllipt BT"/>
        </w:rPr>
      </w:r>
      <w:r w:rsidR="002152FA">
        <w:rPr>
          <w:rFonts w:ascii="ZapfEllipt BT" w:hAnsi="ZapfEllipt BT"/>
        </w:rPr>
        <w:fldChar w:fldCharType="separate"/>
      </w:r>
      <w:r w:rsidR="00825D91">
        <w:rPr>
          <w:rFonts w:ascii="ZapfEllipt BT" w:hAnsi="ZapfEllipt BT"/>
          <w:noProof/>
        </w:rPr>
        <w:t>1</w:t>
      </w:r>
      <w:r w:rsidR="002152FA">
        <w:rPr>
          <w:rFonts w:ascii="ZapfEllipt BT" w:hAnsi="ZapfEllipt BT"/>
        </w:rPr>
        <w:fldChar w:fldCharType="end"/>
      </w:r>
      <w:bookmarkEnd w:id="4"/>
      <w:r>
        <w:rPr>
          <w:rFonts w:ascii="ZapfEllipt BT" w:hAnsi="ZapfEllipt BT"/>
        </w:rPr>
        <w:tab/>
      </w:r>
      <w:r w:rsidR="002152FA">
        <w:rPr>
          <w:rFonts w:ascii="ZapfEllipt BT" w:hAnsi="ZapfEllipt B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" w:name="Casilla1"/>
      <w:r w:rsidR="00F30D55">
        <w:rPr>
          <w:rFonts w:ascii="ZapfEllipt BT" w:hAnsi="ZapfEllipt BT"/>
        </w:rPr>
        <w:instrText xml:space="preserve"> FORMCHECKBOX </w:instrText>
      </w:r>
      <w:r w:rsidR="00FD00DA">
        <w:rPr>
          <w:rFonts w:ascii="ZapfEllipt BT" w:hAnsi="ZapfEllipt BT"/>
        </w:rPr>
      </w:r>
      <w:r w:rsidR="00FD00DA">
        <w:rPr>
          <w:rFonts w:ascii="ZapfEllipt BT" w:hAnsi="ZapfEllipt BT"/>
        </w:rPr>
        <w:fldChar w:fldCharType="separate"/>
      </w:r>
      <w:r w:rsidR="002152FA">
        <w:rPr>
          <w:rFonts w:ascii="ZapfEllipt BT" w:hAnsi="ZapfEllipt BT"/>
        </w:rPr>
        <w:fldChar w:fldCharType="end"/>
      </w:r>
      <w:bookmarkEnd w:id="5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Autoría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ab/>
      </w:r>
      <w:r w:rsidR="002152FA">
        <w:rPr>
          <w:rFonts w:ascii="ZapfEllipt BT" w:hAnsi="ZapfEllipt B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illa2"/>
      <w:r w:rsidR="00F30D55">
        <w:rPr>
          <w:rFonts w:ascii="ZapfEllipt BT" w:hAnsi="ZapfEllipt BT"/>
        </w:rPr>
        <w:instrText xml:space="preserve"> FORMCHECKBOX </w:instrText>
      </w:r>
      <w:r w:rsidR="00FD00DA">
        <w:rPr>
          <w:rFonts w:ascii="ZapfEllipt BT" w:hAnsi="ZapfEllipt BT"/>
        </w:rPr>
      </w:r>
      <w:r w:rsidR="00FD00DA">
        <w:rPr>
          <w:rFonts w:ascii="ZapfEllipt BT" w:hAnsi="ZapfEllipt BT"/>
        </w:rPr>
        <w:fldChar w:fldCharType="separate"/>
      </w:r>
      <w:r w:rsidR="002152FA">
        <w:rPr>
          <w:rFonts w:ascii="ZapfEllipt BT" w:hAnsi="ZapfEllipt BT"/>
        </w:rPr>
        <w:fldChar w:fldCharType="end"/>
      </w:r>
      <w:bookmarkEnd w:id="6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Corrección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económicos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Importe: </w:t>
      </w:r>
      <w:bookmarkStart w:id="7" w:name="Importe"/>
      <w:r w:rsidR="002152FA">
        <w:rPr>
          <w:rFonts w:ascii="ZapfEllipt BT" w:hAnsi="ZapfEllipt BT"/>
        </w:rPr>
        <w:fldChar w:fldCharType="begin">
          <w:ffData>
            <w:name w:val="Importe"/>
            <w:enabled/>
            <w:calcOnExit/>
            <w:textInput>
              <w:type w:val="number"/>
            </w:textInput>
          </w:ffData>
        </w:fldChar>
      </w:r>
      <w:r w:rsidR="003A386F">
        <w:rPr>
          <w:rFonts w:ascii="ZapfEllipt BT" w:hAnsi="ZapfEllipt BT"/>
        </w:rPr>
        <w:instrText xml:space="preserve"> FORMTEXT </w:instrText>
      </w:r>
      <w:r w:rsidR="002152FA">
        <w:rPr>
          <w:rFonts w:ascii="ZapfEllipt BT" w:hAnsi="ZapfEllipt BT"/>
        </w:rPr>
      </w:r>
      <w:r w:rsidR="002152FA">
        <w:rPr>
          <w:rFonts w:ascii="ZapfEllipt BT" w:hAnsi="ZapfEllipt BT"/>
        </w:rPr>
        <w:fldChar w:fldCharType="separate"/>
      </w:r>
      <w:r w:rsidR="005342A2">
        <w:rPr>
          <w:rFonts w:ascii="ZapfEllipt BT" w:hAnsi="ZapfEllipt BT"/>
          <w:noProof/>
        </w:rPr>
        <w:t>75,00</w:t>
      </w:r>
      <w:r w:rsidR="002152FA">
        <w:rPr>
          <w:rFonts w:ascii="ZapfEllipt BT" w:hAnsi="ZapfEllipt BT"/>
        </w:rPr>
        <w:fldChar w:fldCharType="end"/>
      </w:r>
      <w:bookmarkEnd w:id="7"/>
      <w:r w:rsidR="00401401">
        <w:rPr>
          <w:rFonts w:ascii="ZapfEllipt BT" w:hAnsi="ZapfEllipt BT"/>
        </w:rPr>
        <w:t xml:space="preserve"> euros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15% retención: </w:t>
      </w:r>
      <w:bookmarkStart w:id="8" w:name="Retencion"/>
      <w:r w:rsidR="002152FA">
        <w:rPr>
          <w:rFonts w:ascii="ZapfEllipt BT" w:hAnsi="ZapfEllipt BT"/>
        </w:rPr>
        <w:fldChar w:fldCharType="begin">
          <w:ffData>
            <w:name w:val="Retencion"/>
            <w:enabled w:val="0"/>
            <w:calcOnExit w:val="0"/>
            <w:textInput>
              <w:type w:val="calculated"/>
              <w:default w:val="=Importe*0,15"/>
            </w:textInput>
          </w:ffData>
        </w:fldChar>
      </w:r>
      <w:r w:rsidR="003A386F">
        <w:rPr>
          <w:rFonts w:ascii="ZapfEllipt BT" w:hAnsi="ZapfEllipt BT"/>
        </w:rPr>
        <w:instrText xml:space="preserve"> FORMTEXT </w:instrText>
      </w:r>
      <w:r w:rsidR="002152FA">
        <w:rPr>
          <w:rFonts w:ascii="ZapfEllipt BT" w:hAnsi="ZapfEllipt BT"/>
        </w:rPr>
        <w:fldChar w:fldCharType="begin"/>
      </w:r>
      <w:r w:rsidR="003A386F">
        <w:rPr>
          <w:rFonts w:ascii="ZapfEllipt BT" w:hAnsi="ZapfEllipt BT"/>
        </w:rPr>
        <w:instrText xml:space="preserve"> =Importe*0,15 </w:instrText>
      </w:r>
      <w:r w:rsidR="002152FA">
        <w:rPr>
          <w:rFonts w:ascii="ZapfEllipt BT" w:hAnsi="ZapfEllipt BT"/>
        </w:rPr>
        <w:fldChar w:fldCharType="separate"/>
      </w:r>
      <w:r w:rsidR="005342A2">
        <w:rPr>
          <w:rFonts w:ascii="ZapfEllipt BT" w:hAnsi="ZapfEllipt BT"/>
          <w:noProof/>
        </w:rPr>
        <w:instrText>11,25</w:instrText>
      </w:r>
      <w:r w:rsidR="002152FA">
        <w:rPr>
          <w:rFonts w:ascii="ZapfEllipt BT" w:hAnsi="ZapfEllipt BT"/>
        </w:rPr>
        <w:fldChar w:fldCharType="end"/>
      </w:r>
      <w:r w:rsidR="002152FA">
        <w:rPr>
          <w:rFonts w:ascii="ZapfEllipt BT" w:hAnsi="ZapfEllipt BT"/>
        </w:rPr>
      </w:r>
      <w:r w:rsidR="002152FA">
        <w:rPr>
          <w:rFonts w:ascii="ZapfEllipt BT" w:hAnsi="ZapfEllipt BT"/>
        </w:rPr>
        <w:fldChar w:fldCharType="separate"/>
      </w:r>
      <w:r w:rsidR="005342A2">
        <w:rPr>
          <w:rFonts w:ascii="ZapfEllipt BT" w:hAnsi="ZapfEllipt BT"/>
          <w:noProof/>
        </w:rPr>
        <w:t>11,25</w:t>
      </w:r>
      <w:r w:rsidR="002152FA">
        <w:rPr>
          <w:rFonts w:ascii="ZapfEllipt BT" w:hAnsi="ZapfEllipt BT"/>
        </w:rPr>
        <w:fldChar w:fldCharType="end"/>
      </w:r>
      <w:bookmarkEnd w:id="8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Total a pagar: </w:t>
      </w:r>
      <w:r w:rsidR="00FD00DA">
        <w:rPr>
          <w:rFonts w:ascii="ZapfEllipt BT" w:hAnsi="ZapfEllipt BT"/>
        </w:rPr>
        <w:fldChar w:fldCharType="begin">
          <w:ffData>
            <w:name w:val="Texto8"/>
            <w:enabled w:val="0"/>
            <w:calcOnExit w:val="0"/>
            <w:textInput>
              <w:type w:val="calculated"/>
              <w:default w:val="=Importe+Retencion"/>
            </w:textInput>
          </w:ffData>
        </w:fldChar>
      </w:r>
      <w:bookmarkStart w:id="9" w:name="Texto8"/>
      <w:r w:rsidR="00FD00DA">
        <w:rPr>
          <w:rFonts w:ascii="ZapfEllipt BT" w:hAnsi="ZapfEllipt BT"/>
        </w:rPr>
        <w:instrText xml:space="preserve"> FORMTEXT </w:instrText>
      </w:r>
      <w:r w:rsidR="00FD00DA">
        <w:rPr>
          <w:rFonts w:ascii="ZapfEllipt BT" w:hAnsi="ZapfEllipt BT"/>
        </w:rPr>
        <w:fldChar w:fldCharType="begin"/>
      </w:r>
      <w:r w:rsidR="00FD00DA">
        <w:rPr>
          <w:rFonts w:ascii="ZapfEllipt BT" w:hAnsi="ZapfEllipt BT"/>
        </w:rPr>
        <w:instrText xml:space="preserve"> =Importe+Retencion </w:instrText>
      </w:r>
      <w:r w:rsidR="00FD00DA">
        <w:rPr>
          <w:rFonts w:ascii="ZapfEllipt BT" w:hAnsi="ZapfEllipt BT"/>
        </w:rPr>
        <w:fldChar w:fldCharType="separate"/>
      </w:r>
      <w:r w:rsidR="00FD00DA">
        <w:rPr>
          <w:rFonts w:ascii="ZapfEllipt BT" w:hAnsi="ZapfEllipt BT"/>
          <w:noProof/>
        </w:rPr>
        <w:instrText>86,25</w:instrText>
      </w:r>
      <w:r w:rsidR="00FD00DA">
        <w:rPr>
          <w:rFonts w:ascii="ZapfEllipt BT" w:hAnsi="ZapfEllipt BT"/>
        </w:rPr>
        <w:fldChar w:fldCharType="end"/>
      </w:r>
      <w:r w:rsidR="00FD00DA">
        <w:rPr>
          <w:rFonts w:ascii="ZapfEllipt BT" w:hAnsi="ZapfEllipt BT"/>
        </w:rPr>
      </w:r>
      <w:r w:rsidR="00FD00DA">
        <w:rPr>
          <w:rFonts w:ascii="ZapfEllipt BT" w:hAnsi="ZapfEllipt BT"/>
        </w:rPr>
        <w:fldChar w:fldCharType="separate"/>
      </w:r>
      <w:r w:rsidR="00FD00DA">
        <w:rPr>
          <w:rFonts w:ascii="ZapfEllipt BT" w:hAnsi="ZapfEllipt BT"/>
        </w:rPr>
        <w:t>86</w:t>
      </w:r>
      <w:r w:rsidR="00FD00DA">
        <w:rPr>
          <w:rFonts w:ascii="ZapfEllipt BT" w:hAnsi="ZapfEllipt BT"/>
        </w:rPr>
        <w:fldChar w:fldCharType="end"/>
      </w:r>
      <w:bookmarkEnd w:id="9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Pr="00667998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0F5AF6" w:rsidRDefault="000F5AF6"/>
    <w:sectPr w:rsidR="000F5AF6" w:rsidSect="00215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ocumentProtection w:edit="forms" w:enforcement="1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91"/>
    <w:rsid w:val="00070C1D"/>
    <w:rsid w:val="000E4349"/>
    <w:rsid w:val="000F5AF6"/>
    <w:rsid w:val="001D5F73"/>
    <w:rsid w:val="002152FA"/>
    <w:rsid w:val="00215DF1"/>
    <w:rsid w:val="002864D2"/>
    <w:rsid w:val="002C0FEC"/>
    <w:rsid w:val="0035477D"/>
    <w:rsid w:val="00374AC7"/>
    <w:rsid w:val="003A386F"/>
    <w:rsid w:val="003C49D3"/>
    <w:rsid w:val="00401401"/>
    <w:rsid w:val="0040256A"/>
    <w:rsid w:val="00437B24"/>
    <w:rsid w:val="00447ABF"/>
    <w:rsid w:val="004C19F3"/>
    <w:rsid w:val="005342A2"/>
    <w:rsid w:val="00793FDA"/>
    <w:rsid w:val="007A39BA"/>
    <w:rsid w:val="00825D91"/>
    <w:rsid w:val="0090514B"/>
    <w:rsid w:val="00924E7A"/>
    <w:rsid w:val="00941891"/>
    <w:rsid w:val="00990FB3"/>
    <w:rsid w:val="00A60346"/>
    <w:rsid w:val="00AC011D"/>
    <w:rsid w:val="00B574DA"/>
    <w:rsid w:val="00B92595"/>
    <w:rsid w:val="00C81FCD"/>
    <w:rsid w:val="00CC3CB3"/>
    <w:rsid w:val="00F011E8"/>
    <w:rsid w:val="00F30D55"/>
    <w:rsid w:val="00F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DA5540-F769-400D-87B9-CA292253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7B2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B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B24"/>
    <w:rPr>
      <w:rFonts w:ascii="Tahoma" w:eastAsia="Times New Roman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uiPriority w:val="22"/>
    <w:qFormat/>
    <w:rsid w:val="00437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Charte\Trabajo\Libros\Actuales\MIWord2013\Ejemplos\13\Factu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F8002D87604713B7C4F538AAD26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21C60-0316-4727-A4CD-AA55CC2855B5}"/>
      </w:docPartPr>
      <w:docPartBody>
        <w:p w:rsidR="00806617" w:rsidRDefault="00806617">
          <w:pPr>
            <w:pStyle w:val="CFF8002D87604713B7C4F538AAD262DF"/>
          </w:pPr>
          <w:r w:rsidRPr="00D53A4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324DEA7DC34AACA0586F9BFF1BF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603C7-C855-429E-B8B2-BA3B582CC81D}"/>
      </w:docPartPr>
      <w:docPartBody>
        <w:p w:rsidR="00806617" w:rsidRDefault="00806617">
          <w:pPr>
            <w:pStyle w:val="38324DEA7DC34AACA0586F9BFF1BFD97"/>
          </w:pPr>
          <w:r w:rsidRPr="00D53A4C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AC7C8748A7C0415AAF318552E9405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86A2A-D21E-4926-BBD7-90358E6C639D}"/>
      </w:docPartPr>
      <w:docPartBody>
        <w:p w:rsidR="00806617" w:rsidRDefault="00806617">
          <w:pPr>
            <w:pStyle w:val="AC7C8748A7C0415AAF318552E9405078"/>
          </w:pPr>
          <w:r>
            <w:rPr>
              <w:rFonts w:ascii="ZapfEllipt BT" w:hAnsi="ZapfEllipt BT"/>
            </w:rPr>
            <w:t>Seleccione fecha</w:t>
          </w:r>
          <w:r w:rsidRPr="00D53A4C">
            <w:rPr>
              <w:rStyle w:val="Textodelmarcadordeposicin"/>
              <w:rFonts w:eastAsiaTheme="minorHAnsi"/>
            </w:rPr>
            <w:t>.</w:t>
          </w:r>
        </w:p>
      </w:docPartBody>
    </w:docPart>
    <w:docPart>
      <w:docPartPr>
        <w:name w:val="9A4D05DF7E3A47FDBA2CFA8F8BABF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66D3-AA4B-4E3F-A8F9-8B4841947A31}"/>
      </w:docPartPr>
      <w:docPartBody>
        <w:p w:rsidR="00806617" w:rsidRDefault="00806617">
          <w:pPr>
            <w:pStyle w:val="9A4D05DF7E3A47FDBA2CFA8F8BABFED6"/>
          </w:pPr>
          <w:r>
            <w:rPr>
              <w:rStyle w:val="Textodelmarcadordeposicin"/>
            </w:rPr>
            <w:t>Introduzca el título del artículo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21A1E-D227-4CC5-A293-B0F0E0FE3A40}"/>
      </w:docPartPr>
      <w:docPartBody>
        <w:p w:rsidR="00806617" w:rsidRDefault="00806617">
          <w:r w:rsidRPr="00D53A4C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617"/>
    <w:rsid w:val="00252A1D"/>
    <w:rsid w:val="00280A08"/>
    <w:rsid w:val="003D6A8C"/>
    <w:rsid w:val="00806617"/>
    <w:rsid w:val="00EB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6617"/>
    <w:rPr>
      <w:color w:val="808080"/>
    </w:rPr>
  </w:style>
  <w:style w:type="paragraph" w:customStyle="1" w:styleId="CFF8002D87604713B7C4F538AAD262DF">
    <w:name w:val="CFF8002D87604713B7C4F538AAD262DF"/>
    <w:rsid w:val="00252A1D"/>
  </w:style>
  <w:style w:type="paragraph" w:customStyle="1" w:styleId="38324DEA7DC34AACA0586F9BFF1BFD97">
    <w:name w:val="38324DEA7DC34AACA0586F9BFF1BFD97"/>
    <w:rsid w:val="00252A1D"/>
  </w:style>
  <w:style w:type="paragraph" w:customStyle="1" w:styleId="AC7C8748A7C0415AAF318552E9405078">
    <w:name w:val="AC7C8748A7C0415AAF318552E9405078"/>
    <w:rsid w:val="00252A1D"/>
  </w:style>
  <w:style w:type="paragraph" w:customStyle="1" w:styleId="9A4D05DF7E3A47FDBA2CFA8F8BABFED6">
    <w:name w:val="9A4D05DF7E3A47FDBA2CFA8F8BABFED6"/>
    <w:rsid w:val="00252A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B98D9-2EF3-4995-8493-403B7493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Factura.dotx</Template>
  <TotalTime>4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5</cp:revision>
  <dcterms:created xsi:type="dcterms:W3CDTF">2013-05-04T18:23:00Z</dcterms:created>
  <dcterms:modified xsi:type="dcterms:W3CDTF">2014-06-24T10:59:00Z</dcterms:modified>
</cp:coreProperties>
</file>